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836"/>
      </w:tblGrid>
      <w:tr w:rsidR="00D31F82" w:rsidTr="004F22C3">
        <w:tc>
          <w:tcPr>
            <w:tcW w:w="7196" w:type="dxa"/>
            <w:vMerge w:val="restart"/>
          </w:tcPr>
          <w:p w:rsidR="00D31F82" w:rsidRPr="00D31F82" w:rsidRDefault="00D31F82" w:rsidP="005C30F6">
            <w:pPr>
              <w:rPr>
                <w:b/>
                <w:bCs/>
                <w:sz w:val="32"/>
                <w:szCs w:val="32"/>
              </w:rPr>
            </w:pPr>
            <w:r w:rsidRPr="00D31F82">
              <w:rPr>
                <w:b/>
                <w:bCs/>
                <w:sz w:val="32"/>
                <w:szCs w:val="32"/>
              </w:rPr>
              <w:t>Request for a Quote</w:t>
            </w:r>
          </w:p>
        </w:tc>
        <w:tc>
          <w:tcPr>
            <w:tcW w:w="1984" w:type="dxa"/>
          </w:tcPr>
          <w:p w:rsidR="00D31F82" w:rsidRPr="0092266C" w:rsidRDefault="00D31F82" w:rsidP="005C30F6">
            <w:pPr>
              <w:jc w:val="right"/>
              <w:rPr>
                <w:rStyle w:val="Label"/>
              </w:rPr>
            </w:pPr>
            <w:r w:rsidRPr="0092266C">
              <w:rPr>
                <w:rStyle w:val="Label"/>
              </w:rPr>
              <w:t>RFQ Number: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2902-435-2145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92266C" w:rsidRDefault="00D31F82" w:rsidP="005C30F6">
            <w:pPr>
              <w:jc w:val="right"/>
              <w:rPr>
                <w:rStyle w:val="Label"/>
              </w:rPr>
            </w:pPr>
            <w:r w:rsidRPr="0092266C">
              <w:rPr>
                <w:rStyle w:val="Label"/>
              </w:rPr>
              <w:t>Issue Date: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3, 2011</w:t>
            </w:r>
          </w:p>
        </w:tc>
      </w:tr>
      <w:tr w:rsidR="00D31F82" w:rsidTr="004F22C3">
        <w:tc>
          <w:tcPr>
            <w:tcW w:w="7196" w:type="dxa"/>
            <w:vMerge/>
          </w:tcPr>
          <w:p w:rsidR="00D31F82" w:rsidRDefault="00D31F82" w:rsidP="005C30F6"/>
        </w:tc>
        <w:tc>
          <w:tcPr>
            <w:tcW w:w="1984" w:type="dxa"/>
          </w:tcPr>
          <w:p w:rsidR="00D31F82" w:rsidRPr="0092266C" w:rsidRDefault="00D31F82" w:rsidP="005C30F6">
            <w:pPr>
              <w:jc w:val="right"/>
              <w:rPr>
                <w:rStyle w:val="Label"/>
              </w:rPr>
            </w:pPr>
            <w:r w:rsidRPr="0092266C">
              <w:rPr>
                <w:rStyle w:val="Label"/>
              </w:rPr>
              <w:t>Deadline:</w:t>
            </w:r>
          </w:p>
        </w:tc>
        <w:tc>
          <w:tcPr>
            <w:tcW w:w="1836" w:type="dxa"/>
          </w:tcPr>
          <w:p w:rsidR="00D31F82" w:rsidRPr="00881CD2" w:rsidRDefault="00D31F82" w:rsidP="005C30F6">
            <w:pPr>
              <w:jc w:val="right"/>
              <w:rPr>
                <w:b/>
                <w:bCs/>
                <w:sz w:val="20"/>
                <w:szCs w:val="20"/>
              </w:rPr>
            </w:pPr>
            <w:r w:rsidRPr="00881CD2">
              <w:rPr>
                <w:b/>
                <w:bCs/>
                <w:sz w:val="20"/>
                <w:szCs w:val="20"/>
              </w:rPr>
              <w:t>Feb 13, 2011</w:t>
            </w:r>
          </w:p>
        </w:tc>
      </w:tr>
    </w:tbl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5508"/>
        <w:gridCol w:w="1688"/>
        <w:gridCol w:w="1066"/>
        <w:gridCol w:w="2754"/>
      </w:tblGrid>
      <w:tr w:rsidR="0078561A" w:rsidRPr="003E7984" w:rsidTr="0070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78561A" w:rsidRPr="003E7984" w:rsidRDefault="0078561A" w:rsidP="007044A2">
            <w:pPr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B</w:t>
            </w:r>
            <w:r>
              <w:rPr>
                <w:rStyle w:val="Label"/>
                <w:b w:val="0"/>
                <w:bCs w:val="0"/>
              </w:rPr>
              <w:t>uyer</w:t>
            </w:r>
            <w:r w:rsidRPr="003E7984">
              <w:rPr>
                <w:rStyle w:val="Label"/>
                <w:b w:val="0"/>
                <w:bCs w:val="0"/>
              </w:rPr>
              <w:t>:</w:t>
            </w:r>
          </w:p>
        </w:tc>
        <w:tc>
          <w:tcPr>
            <w:tcW w:w="2500" w:type="pct"/>
            <w:gridSpan w:val="3"/>
          </w:tcPr>
          <w:p w:rsidR="0078561A" w:rsidRPr="003E7984" w:rsidRDefault="0078561A" w:rsidP="0070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  <w:b w:val="0"/>
                <w:bCs w:val="0"/>
              </w:rPr>
            </w:pPr>
            <w:r w:rsidRPr="003E7984">
              <w:rPr>
                <w:rStyle w:val="Label"/>
                <w:b w:val="0"/>
                <w:bCs w:val="0"/>
              </w:rPr>
              <w:t>Delivery:</w:t>
            </w:r>
          </w:p>
        </w:tc>
      </w:tr>
      <w:tr w:rsidR="0078561A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 w:val="restart"/>
            <w:shd w:val="clear" w:color="auto" w:fill="auto"/>
          </w:tcPr>
          <w:p w:rsidR="0078561A" w:rsidRPr="00EB6783" w:rsidRDefault="0078561A" w:rsidP="007044A2">
            <w:pPr>
              <w:rPr>
                <w:b w:val="0"/>
                <w:bCs w:val="0"/>
              </w:rPr>
            </w:pPr>
            <w:r w:rsidRPr="00EB6783">
              <w:rPr>
                <w:b w:val="0"/>
                <w:bCs w:val="0"/>
              </w:rPr>
              <w:t>ABC Co Ltd.</w:t>
            </w:r>
            <w:r w:rsidRPr="00EB6783">
              <w:rPr>
                <w:b w:val="0"/>
                <w:bCs w:val="0"/>
              </w:rPr>
              <w:br/>
              <w:t>123 Blank Street,</w:t>
            </w:r>
            <w:r w:rsidRPr="00EB6783">
              <w:rPr>
                <w:b w:val="0"/>
                <w:bCs w:val="0"/>
              </w:rPr>
              <w:br/>
              <w:t>Toronto, Ontario, M1M 1M1</w:t>
            </w:r>
            <w:r w:rsidRPr="00EB6783">
              <w:rPr>
                <w:b w:val="0"/>
                <w:bCs w:val="0"/>
              </w:rPr>
              <w:br/>
            </w:r>
            <w:r w:rsidRPr="00EB6783">
              <w:rPr>
                <w:rStyle w:val="Label"/>
                <w:b w:val="0"/>
                <w:bCs w:val="0"/>
              </w:rPr>
              <w:t xml:space="preserve">Contact: </w:t>
            </w:r>
            <w:r w:rsidRPr="00EB6783">
              <w:rPr>
                <w:b w:val="0"/>
                <w:bCs w:val="0"/>
              </w:rPr>
              <w:t>John Doe @ (416) 888-8888 x 123</w:t>
            </w:r>
          </w:p>
        </w:tc>
        <w:tc>
          <w:tcPr>
            <w:tcW w:w="766" w:type="pct"/>
            <w:tcBorders>
              <w:bottom w:val="nil"/>
            </w:tcBorders>
            <w:shd w:val="clear" w:color="auto" w:fill="auto"/>
            <w:vAlign w:val="center"/>
          </w:tcPr>
          <w:p w:rsidR="0078561A" w:rsidRPr="00EB6783" w:rsidRDefault="0078561A" w:rsidP="007044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  <w:color w:val="000000" w:themeColor="text1" w:themeShade="BF"/>
                <w:sz w:val="22"/>
                <w:szCs w:val="22"/>
                <w:u w:val="single"/>
              </w:rPr>
            </w:pPr>
            <w:r w:rsidRPr="00DF4B66">
              <w:rPr>
                <w:rStyle w:val="Label"/>
              </w:rPr>
              <w:t>Requested Date:</w:t>
            </w:r>
            <w:r>
              <w:t xml:space="preserve"> </w:t>
            </w:r>
          </w:p>
        </w:tc>
        <w:tc>
          <w:tcPr>
            <w:tcW w:w="1734" w:type="pct"/>
            <w:gridSpan w:val="2"/>
            <w:tcBorders>
              <w:bottom w:val="nil"/>
            </w:tcBorders>
            <w:shd w:val="clear" w:color="auto" w:fill="auto"/>
          </w:tcPr>
          <w:p w:rsidR="0078561A" w:rsidRPr="00DE6ABD" w:rsidRDefault="0078561A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ABD">
              <w:t>Varies by item</w:t>
            </w:r>
          </w:p>
        </w:tc>
      </w:tr>
      <w:tr w:rsidR="0078561A" w:rsidTr="007044A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78561A" w:rsidRPr="00EB6783" w:rsidRDefault="0078561A" w:rsidP="007044A2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8561A" w:rsidRPr="00DF4B66" w:rsidRDefault="0078561A" w:rsidP="007044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F4B66">
              <w:rPr>
                <w:rStyle w:val="Label"/>
              </w:rPr>
              <w:t>FOB: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78561A" w:rsidRPr="00DE6ABD" w:rsidRDefault="00401F06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  <w:r w:rsidRPr="00DE6ABD">
              <w:t>Varies by item</w:t>
            </w:r>
          </w:p>
        </w:tc>
      </w:tr>
      <w:tr w:rsidR="0078561A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shd w:val="clear" w:color="auto" w:fill="auto"/>
          </w:tcPr>
          <w:p w:rsidR="0078561A" w:rsidRPr="00EB6783" w:rsidRDefault="0078561A" w:rsidP="007044A2">
            <w:pPr>
              <w:rPr>
                <w:b w:val="0"/>
                <w:bCs w:val="0"/>
              </w:rPr>
            </w:pP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8561A" w:rsidRPr="00DF4B66" w:rsidRDefault="0078561A" w:rsidP="007044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>
              <w:rPr>
                <w:rStyle w:val="Label"/>
              </w:rPr>
              <w:t>S</w:t>
            </w:r>
            <w:r w:rsidRPr="00EB6783">
              <w:rPr>
                <w:rStyle w:val="Label"/>
              </w:rPr>
              <w:t>hip</w:t>
            </w:r>
            <w:r>
              <w:rPr>
                <w:rStyle w:val="Label"/>
              </w:rPr>
              <w:t xml:space="preserve"> </w:t>
            </w:r>
            <w:r w:rsidRPr="00EB6783">
              <w:rPr>
                <w:rStyle w:val="Label"/>
              </w:rPr>
              <w:t>to:</w:t>
            </w:r>
          </w:p>
        </w:tc>
        <w:tc>
          <w:tcPr>
            <w:tcW w:w="173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78561A" w:rsidRPr="00DE6ABD" w:rsidRDefault="00401F06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abel"/>
              </w:rPr>
            </w:pPr>
            <w:r w:rsidRPr="00DE6ABD">
              <w:t>Varies by item</w:t>
            </w:r>
          </w:p>
        </w:tc>
      </w:tr>
      <w:tr w:rsidR="0078561A" w:rsidTr="007044A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78561A" w:rsidRPr="00EB6783" w:rsidRDefault="0078561A" w:rsidP="007044A2">
            <w:pPr>
              <w:rPr>
                <w:b w:val="0"/>
                <w:bCs w:val="0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8561A" w:rsidRPr="00DF4B66" w:rsidRDefault="0078561A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8561A" w:rsidRPr="00DF4B66" w:rsidRDefault="0078561A" w:rsidP="0070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abel"/>
              </w:rPr>
            </w:pPr>
          </w:p>
        </w:tc>
      </w:tr>
      <w:tr w:rsidR="0078561A" w:rsidRPr="00212D0A" w:rsidTr="0070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561A" w:rsidRPr="00DF4B66" w:rsidRDefault="0078561A" w:rsidP="007044A2">
            <w:pPr>
              <w:rPr>
                <w:b w:val="0"/>
                <w:bCs w:val="0"/>
              </w:rPr>
            </w:pPr>
            <w:r w:rsidRPr="00DF4B66">
              <w:rPr>
                <w:rStyle w:val="Label"/>
                <w:b w:val="0"/>
                <w:bCs w:val="0"/>
              </w:rPr>
              <w:t>Requested Term:</w:t>
            </w:r>
            <w:r w:rsidRPr="00DF4B66">
              <w:rPr>
                <w:b w:val="0"/>
                <w:bCs w:val="0"/>
              </w:rPr>
              <w:t xml:space="preserve"> </w:t>
            </w:r>
            <w:r w:rsidRPr="00DF4B66">
              <w:t>Net 30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561A" w:rsidRDefault="0078561A" w:rsidP="0070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1F82" w:rsidRPr="00212D0A" w:rsidRDefault="00D31F82" w:rsidP="005C30F6">
      <w:pPr>
        <w:spacing w:after="0"/>
        <w:rPr>
          <w:sz w:val="8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1542"/>
        <w:gridCol w:w="1135"/>
        <w:gridCol w:w="1419"/>
        <w:gridCol w:w="1412"/>
      </w:tblGrid>
      <w:tr w:rsidR="00C022C4" w:rsidTr="003D307A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6B25F4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2C4" w:rsidRDefault="00C022C4" w:rsidP="006B25F4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6B25F4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2C4" w:rsidRDefault="00C022C4" w:rsidP="006B25F4">
            <w:pPr>
              <w:jc w:val="center"/>
            </w:pPr>
            <w:r>
              <w:t>Unit Price</w:t>
            </w:r>
          </w:p>
        </w:tc>
      </w:tr>
      <w:tr w:rsidR="00C022C4" w:rsidTr="00EA5F3B">
        <w:tc>
          <w:tcPr>
            <w:tcW w:w="3200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 w:rsidRPr="005C30F6">
              <w:rPr>
                <w:b/>
                <w:bCs/>
              </w:rPr>
              <w:t>PTO Bags; 54 x 44(S) x 60 x 0.001</w:t>
            </w:r>
          </w:p>
          <w:p w:rsidR="00C022C4" w:rsidRPr="005C30F6" w:rsidRDefault="00C022C4" w:rsidP="005C30F6">
            <w:pPr>
              <w:ind w:left="284"/>
            </w:pPr>
            <w:r w:rsidRPr="005C30F6">
              <w:t>Regular Slip, Regular Clarity, Use Anti-Block and Anti-Static</w:t>
            </w:r>
          </w:p>
          <w:p w:rsidR="00C022C4" w:rsidRPr="0092266C" w:rsidRDefault="00C022C4" w:rsidP="005C30F6">
            <w:pPr>
              <w:rPr>
                <w:rStyle w:val="Label"/>
              </w:rPr>
            </w:pPr>
            <w:r w:rsidRPr="0092266C">
              <w:rPr>
                <w:rStyle w:val="Label"/>
              </w:rPr>
              <w:t>Packaging: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100 Bags Per Roll</w:t>
            </w:r>
          </w:p>
          <w:p w:rsidR="00C022C4" w:rsidRPr="0092266C" w:rsidRDefault="00C022C4" w:rsidP="005C30F6">
            <w:pPr>
              <w:rPr>
                <w:rStyle w:val="Label"/>
              </w:rPr>
            </w:pPr>
            <w:r w:rsidRPr="0092266C">
              <w:rPr>
                <w:rStyle w:val="Label"/>
              </w:rPr>
              <w:t>Printing:</w:t>
            </w:r>
          </w:p>
          <w:p w:rsidR="00C022C4" w:rsidRPr="005C30F6" w:rsidRDefault="00C022C4" w:rsidP="005C30F6">
            <w:pPr>
              <w:ind w:left="284"/>
            </w:pPr>
            <w:r w:rsidRPr="005C30F6">
              <w:t>Single-Side Two-Color Random Printing</w:t>
            </w:r>
          </w:p>
          <w:p w:rsidR="00C022C4" w:rsidRPr="0092266C" w:rsidRDefault="00401F06" w:rsidP="00401F06">
            <w:pPr>
              <w:rPr>
                <w:rStyle w:val="Label"/>
              </w:rPr>
            </w:pPr>
            <w:r>
              <w:rPr>
                <w:rStyle w:val="Label"/>
              </w:rPr>
              <w:t>Product</w:t>
            </w:r>
            <w:r w:rsidRPr="00CF0DBA">
              <w:rPr>
                <w:rStyle w:val="Label"/>
              </w:rPr>
              <w:t xml:space="preserve"> </w:t>
            </w:r>
            <w:r w:rsidR="00EA5F3B" w:rsidRPr="0092266C">
              <w:rPr>
                <w:rStyle w:val="Label"/>
              </w:rPr>
              <w:t>Comments</w:t>
            </w:r>
            <w:r w:rsidR="00C022C4" w:rsidRPr="0092266C">
              <w:rPr>
                <w:rStyle w:val="Label"/>
              </w:rPr>
              <w:t>:</w:t>
            </w:r>
          </w:p>
          <w:p w:rsidR="003D307A" w:rsidRDefault="00EA5F3B" w:rsidP="003D307A">
            <w:pPr>
              <w:ind w:left="284"/>
            </w:pPr>
            <w:r>
              <w:t>3.5” core must be used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M(1000)</w:t>
            </w:r>
          </w:p>
        </w:tc>
        <w:tc>
          <w:tcPr>
            <w:tcW w:w="644" w:type="pct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1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C022C4" w:rsidTr="00EA5F3B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2</w:t>
            </w:r>
            <w:r w:rsidR="008040F8">
              <w:t>,</w:t>
            </w:r>
            <w:r>
              <w:t>000</w:t>
            </w:r>
          </w:p>
        </w:tc>
        <w:tc>
          <w:tcPr>
            <w:tcW w:w="64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C022C4" w:rsidTr="00EA5F3B">
        <w:tc>
          <w:tcPr>
            <w:tcW w:w="3200" w:type="pct"/>
            <w:gridSpan w:val="2"/>
            <w:vMerge/>
            <w:shd w:val="clear" w:color="auto" w:fill="auto"/>
          </w:tcPr>
          <w:p w:rsidR="00C022C4" w:rsidRDefault="00C022C4" w:rsidP="005C30F6"/>
        </w:tc>
        <w:tc>
          <w:tcPr>
            <w:tcW w:w="515" w:type="pct"/>
            <w:vMerge/>
            <w:shd w:val="clear" w:color="auto" w:fill="auto"/>
          </w:tcPr>
          <w:p w:rsidR="00C022C4" w:rsidRDefault="00C022C4" w:rsidP="005C30F6"/>
        </w:tc>
        <w:tc>
          <w:tcPr>
            <w:tcW w:w="644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  <w:r>
              <w:t>2</w:t>
            </w:r>
            <w:r w:rsidR="008040F8">
              <w:t>,</w:t>
            </w:r>
            <w:r>
              <w:t>500</w:t>
            </w:r>
          </w:p>
        </w:tc>
        <w:tc>
          <w:tcPr>
            <w:tcW w:w="641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C022C4" w:rsidRDefault="00C022C4" w:rsidP="00EA5F3B">
            <w:pPr>
              <w:jc w:val="center"/>
            </w:pPr>
          </w:p>
        </w:tc>
      </w:tr>
      <w:tr w:rsidR="0065051E" w:rsidTr="0065051E">
        <w:tc>
          <w:tcPr>
            <w:tcW w:w="3200" w:type="pct"/>
            <w:gridSpan w:val="2"/>
            <w:vMerge/>
            <w:tcBorders>
              <w:bottom w:val="dashed" w:sz="4" w:space="0" w:color="auto"/>
            </w:tcBorders>
            <w:shd w:val="clear" w:color="auto" w:fill="auto"/>
          </w:tcPr>
          <w:p w:rsidR="0065051E" w:rsidRDefault="0065051E" w:rsidP="005C30F6"/>
        </w:tc>
        <w:tc>
          <w:tcPr>
            <w:tcW w:w="515" w:type="pct"/>
            <w:vMerge/>
            <w:tcBorders>
              <w:bottom w:val="dashed" w:sz="4" w:space="0" w:color="auto"/>
            </w:tcBorders>
            <w:shd w:val="clear" w:color="auto" w:fill="auto"/>
          </w:tcPr>
          <w:p w:rsidR="0065051E" w:rsidRDefault="0065051E" w:rsidP="005C30F6"/>
        </w:tc>
        <w:tc>
          <w:tcPr>
            <w:tcW w:w="1285" w:type="pct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65051E" w:rsidRDefault="00740F6A" w:rsidP="0065051E">
            <w:r>
              <w:rPr>
                <w:rStyle w:val="Informational"/>
              </w:rPr>
              <w:t>Only one row would be chosen at the order time.</w:t>
            </w:r>
          </w:p>
        </w:tc>
      </w:tr>
      <w:tr w:rsidR="002F4B4B" w:rsidTr="00EA5F3B">
        <w:tc>
          <w:tcPr>
            <w:tcW w:w="2500" w:type="pct"/>
            <w:tcBorders>
              <w:top w:val="dashed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482271" w:rsidRPr="0092266C" w:rsidRDefault="00482271" w:rsidP="00482271">
            <w:pPr>
              <w:rPr>
                <w:rStyle w:val="Label"/>
              </w:rPr>
            </w:pPr>
            <w:r w:rsidRPr="0092266C">
              <w:rPr>
                <w:rStyle w:val="Label"/>
              </w:rPr>
              <w:t>Notes:</w:t>
            </w:r>
          </w:p>
          <w:p w:rsidR="002F4B4B" w:rsidRDefault="00EA5F3B" w:rsidP="00740F6A">
            <w:pPr>
              <w:ind w:left="284"/>
            </w:pPr>
            <w:r>
              <w:t xml:space="preserve">Brand </w:t>
            </w:r>
            <w:bookmarkStart w:id="0" w:name="_GoBack"/>
            <w:bookmarkEnd w:id="0"/>
            <w:r>
              <w:t xml:space="preserve">new skids </w:t>
            </w:r>
            <w:r w:rsidR="00482271">
              <w:t>should</w:t>
            </w:r>
            <w:r>
              <w:t xml:space="preserve"> be used</w:t>
            </w:r>
          </w:p>
        </w:tc>
        <w:tc>
          <w:tcPr>
            <w:tcW w:w="2500" w:type="pct"/>
            <w:gridSpan w:val="4"/>
            <w:tcBorders>
              <w:top w:val="dash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16330" w:rsidRPr="00356B0F" w:rsidRDefault="00616330" w:rsidP="00616330">
            <w:pPr>
              <w:rPr>
                <w:u w:val="single"/>
              </w:rPr>
            </w:pPr>
            <w:r w:rsidRPr="0092266C">
              <w:rPr>
                <w:rStyle w:val="Label"/>
              </w:rPr>
              <w:t>FOB:</w:t>
            </w:r>
            <w:r w:rsidRPr="00356B0F">
              <w:rPr>
                <w:b/>
                <w:bCs/>
                <w:u w:val="single"/>
              </w:rPr>
              <w:t xml:space="preserve"> Destination</w:t>
            </w:r>
            <w:r w:rsidRPr="00356B0F">
              <w:rPr>
                <w:u w:val="single"/>
              </w:rPr>
              <w:t xml:space="preserve"> </w:t>
            </w:r>
          </w:p>
          <w:p w:rsidR="002F4B4B" w:rsidRPr="0092266C" w:rsidRDefault="00616330" w:rsidP="002F4B4B">
            <w:pPr>
              <w:rPr>
                <w:rStyle w:val="Label"/>
              </w:rPr>
            </w:pPr>
            <w:r w:rsidRPr="0092266C">
              <w:rPr>
                <w:rStyle w:val="Label"/>
              </w:rPr>
              <w:t xml:space="preserve">Item will be </w:t>
            </w:r>
            <w:r w:rsidR="002F4B4B" w:rsidRPr="0092266C">
              <w:rPr>
                <w:rStyle w:val="Label"/>
              </w:rPr>
              <w:t>Ship</w:t>
            </w:r>
            <w:r w:rsidRPr="0092266C">
              <w:rPr>
                <w:rStyle w:val="Label"/>
              </w:rPr>
              <w:t>ped</w:t>
            </w:r>
            <w:r w:rsidR="002F4B4B" w:rsidRPr="0092266C">
              <w:rPr>
                <w:rStyle w:val="Label"/>
              </w:rPr>
              <w:t xml:space="preserve"> to: </w:t>
            </w:r>
          </w:p>
          <w:p w:rsidR="002F4B4B" w:rsidRDefault="002F4B4B" w:rsidP="004372DA">
            <w:r>
              <w:t>M1M 1M1</w:t>
            </w:r>
          </w:p>
          <w:p w:rsidR="00616330" w:rsidRPr="0092266C" w:rsidRDefault="00616330" w:rsidP="00616330">
            <w:pPr>
              <w:rPr>
                <w:rStyle w:val="Label"/>
              </w:rPr>
            </w:pPr>
            <w:r w:rsidRPr="0092266C">
              <w:rPr>
                <w:rStyle w:val="Label"/>
              </w:rPr>
              <w:t xml:space="preserve">Requested Delivery Date: </w:t>
            </w:r>
          </w:p>
          <w:p w:rsidR="00616330" w:rsidRPr="003D307A" w:rsidRDefault="00616330" w:rsidP="00616330">
            <w:r>
              <w:t>Mar 15, 2011</w:t>
            </w:r>
          </w:p>
        </w:tc>
      </w:tr>
      <w:tr w:rsidR="003D307A" w:rsidTr="00212D0A">
        <w:tc>
          <w:tcPr>
            <w:tcW w:w="5000" w:type="pct"/>
            <w:gridSpan w:val="5"/>
            <w:tcBorders>
              <w:left w:val="nil"/>
              <w:right w:val="nil"/>
            </w:tcBorders>
            <w:shd w:val="clear" w:color="auto" w:fill="auto"/>
          </w:tcPr>
          <w:p w:rsidR="003D307A" w:rsidRPr="00C022C4" w:rsidRDefault="003D307A" w:rsidP="006F7DE6">
            <w:pPr>
              <w:jc w:val="center"/>
              <w:rPr>
                <w:sz w:val="12"/>
                <w:szCs w:val="12"/>
              </w:rPr>
            </w:pPr>
          </w:p>
        </w:tc>
      </w:tr>
      <w:tr w:rsidR="004F22C3" w:rsidTr="003D307A"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6B25F4">
            <w:pPr>
              <w:jc w:val="center"/>
            </w:pPr>
            <w:r>
              <w:t>Product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22C3" w:rsidRDefault="004F22C3" w:rsidP="006B25F4">
            <w:pPr>
              <w:jc w:val="center"/>
            </w:pPr>
            <w:r>
              <w:t>UOM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6B25F4">
            <w:pPr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22C3" w:rsidRDefault="004F22C3" w:rsidP="006B25F4">
            <w:pPr>
              <w:jc w:val="center"/>
            </w:pPr>
            <w:r>
              <w:t>Unit Price</w:t>
            </w:r>
          </w:p>
        </w:tc>
      </w:tr>
      <w:tr w:rsidR="00C022C4" w:rsidTr="003D307A">
        <w:tc>
          <w:tcPr>
            <w:tcW w:w="3200" w:type="pct"/>
            <w:gridSpan w:val="2"/>
            <w:shd w:val="clear" w:color="auto" w:fill="auto"/>
          </w:tcPr>
          <w:p w:rsidR="00C022C4" w:rsidRPr="005C30F6" w:rsidRDefault="00C022C4" w:rsidP="005C30F6">
            <w:pPr>
              <w:rPr>
                <w:b/>
                <w:bCs/>
              </w:rPr>
            </w:pPr>
            <w:r>
              <w:rPr>
                <w:b/>
                <w:bCs/>
              </w:rPr>
              <w:t>Tubing</w:t>
            </w:r>
            <w:r w:rsidRPr="005C30F6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5C30F6">
              <w:rPr>
                <w:b/>
                <w:bCs/>
              </w:rPr>
              <w:t xml:space="preserve">4 x </w:t>
            </w:r>
            <w:r>
              <w:rPr>
                <w:b/>
                <w:bCs/>
              </w:rPr>
              <w:t xml:space="preserve">3 </w:t>
            </w:r>
            <w:r w:rsidRPr="005C30F6">
              <w:rPr>
                <w:b/>
                <w:bCs/>
              </w:rPr>
              <w:t>x 0.001</w:t>
            </w:r>
            <w:r>
              <w:rPr>
                <w:b/>
                <w:bCs/>
              </w:rPr>
              <w:t>25</w:t>
            </w:r>
          </w:p>
          <w:p w:rsidR="00C022C4" w:rsidRPr="005C30F6" w:rsidRDefault="00C022C4" w:rsidP="005C30F6">
            <w:pPr>
              <w:ind w:left="284"/>
            </w:pPr>
            <w:r>
              <w:t>Regular Slip, Regular Clarity</w:t>
            </w:r>
          </w:p>
          <w:p w:rsidR="00C022C4" w:rsidRPr="0092266C" w:rsidRDefault="00C022C4" w:rsidP="005C30F6">
            <w:pPr>
              <w:rPr>
                <w:rStyle w:val="Label"/>
              </w:rPr>
            </w:pPr>
            <w:r w:rsidRPr="0092266C">
              <w:rPr>
                <w:rStyle w:val="Label"/>
              </w:rPr>
              <w:t>Packaging:</w:t>
            </w:r>
          </w:p>
          <w:p w:rsidR="00C022C4" w:rsidRDefault="00C022C4" w:rsidP="005C30F6">
            <w:pPr>
              <w:ind w:left="284"/>
            </w:pPr>
            <w:r>
              <w:t xml:space="preserve">20 </w:t>
            </w:r>
            <w:proofErr w:type="spellStart"/>
            <w:r>
              <w:t>Lbs</w:t>
            </w:r>
            <w:proofErr w:type="spellEnd"/>
            <w:r>
              <w:t xml:space="preserve"> per Roll</w:t>
            </w:r>
          </w:p>
        </w:tc>
        <w:tc>
          <w:tcPr>
            <w:tcW w:w="515" w:type="pct"/>
            <w:shd w:val="clear" w:color="auto" w:fill="auto"/>
          </w:tcPr>
          <w:p w:rsidR="00C022C4" w:rsidRDefault="00C022C4" w:rsidP="005C30F6">
            <w:pPr>
              <w:jc w:val="center"/>
            </w:pPr>
            <w:proofErr w:type="spellStart"/>
            <w:r>
              <w:t>Lbs</w:t>
            </w:r>
            <w:proofErr w:type="spellEnd"/>
          </w:p>
        </w:tc>
        <w:tc>
          <w:tcPr>
            <w:tcW w:w="644" w:type="pct"/>
            <w:shd w:val="clear" w:color="auto" w:fill="auto"/>
          </w:tcPr>
          <w:p w:rsidR="00C022C4" w:rsidRDefault="00C022C4" w:rsidP="005C30F6">
            <w:pPr>
              <w:jc w:val="center"/>
            </w:pPr>
            <w:r>
              <w:t>Minimum</w:t>
            </w:r>
          </w:p>
        </w:tc>
        <w:tc>
          <w:tcPr>
            <w:tcW w:w="641" w:type="pct"/>
            <w:shd w:val="clear" w:color="auto" w:fill="auto"/>
          </w:tcPr>
          <w:p w:rsidR="00C022C4" w:rsidRDefault="00C022C4" w:rsidP="005C30F6">
            <w:pPr>
              <w:jc w:val="center"/>
            </w:pPr>
          </w:p>
        </w:tc>
      </w:tr>
      <w:tr w:rsidR="002F4B4B" w:rsidTr="002F4B4B">
        <w:tc>
          <w:tcPr>
            <w:tcW w:w="2500" w:type="pc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F4B4B" w:rsidRDefault="002F4B4B" w:rsidP="002F4B4B">
            <w:pPr>
              <w:ind w:left="284"/>
            </w:pPr>
          </w:p>
        </w:tc>
        <w:tc>
          <w:tcPr>
            <w:tcW w:w="2500" w:type="pct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:rsidR="00616330" w:rsidRPr="00616330" w:rsidRDefault="00616330" w:rsidP="00616330">
            <w:pPr>
              <w:rPr>
                <w:b/>
                <w:bCs/>
                <w:u w:val="single"/>
              </w:rPr>
            </w:pPr>
            <w:r w:rsidRPr="0092266C">
              <w:rPr>
                <w:rStyle w:val="Label"/>
              </w:rPr>
              <w:t>Fob:</w:t>
            </w:r>
            <w:r w:rsidRPr="00616330">
              <w:rPr>
                <w:sz w:val="18"/>
                <w:szCs w:val="18"/>
                <w:u w:val="single"/>
              </w:rPr>
              <w:t xml:space="preserve"> </w:t>
            </w:r>
            <w:r w:rsidRPr="00616330">
              <w:rPr>
                <w:b/>
                <w:bCs/>
                <w:u w:val="single"/>
              </w:rPr>
              <w:t>Pickup</w:t>
            </w:r>
          </w:p>
        </w:tc>
      </w:tr>
    </w:tbl>
    <w:p w:rsidR="005C30F6" w:rsidRDefault="001529F7" w:rsidP="005C30F6">
      <w:pPr>
        <w:spacing w:after="0"/>
      </w:pPr>
      <w:r>
        <w:rPr>
          <w:rStyle w:val="Informational"/>
        </w:rPr>
        <w:t>All items would be ordered at the same time.</w:t>
      </w:r>
    </w:p>
    <w:sectPr w:rsidR="005C30F6" w:rsidSect="004F2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7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7C9" w:rsidRDefault="003D57C9" w:rsidP="004F22C3">
      <w:pPr>
        <w:spacing w:after="0" w:line="240" w:lineRule="auto"/>
      </w:pPr>
      <w:r>
        <w:separator/>
      </w:r>
    </w:p>
  </w:endnote>
  <w:endnote w:type="continuationSeparator" w:id="0">
    <w:p w:rsidR="003D57C9" w:rsidRDefault="003D57C9" w:rsidP="004F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46A" w:rsidRDefault="00EC14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C3" w:rsidRDefault="00F36FA1" w:rsidP="00F36FA1">
    <w:pPr>
      <w:pStyle w:val="Footer"/>
      <w:pBdr>
        <w:top w:val="single" w:sz="4" w:space="1" w:color="auto"/>
      </w:pBdr>
    </w:pPr>
    <w:r>
      <w:t>Powered by www.plasticonnect.com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46A" w:rsidRDefault="00EC1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7C9" w:rsidRDefault="003D57C9" w:rsidP="004F22C3">
      <w:pPr>
        <w:spacing w:after="0" w:line="240" w:lineRule="auto"/>
      </w:pPr>
      <w:r>
        <w:separator/>
      </w:r>
    </w:p>
  </w:footnote>
  <w:footnote w:type="continuationSeparator" w:id="0">
    <w:p w:rsidR="003D57C9" w:rsidRDefault="003D57C9" w:rsidP="004F2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46A" w:rsidRDefault="00EC14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6452806"/>
      <w:docPartObj>
        <w:docPartGallery w:val="Watermarks"/>
        <w:docPartUnique/>
      </w:docPartObj>
    </w:sdtPr>
    <w:sdtEndPr/>
    <w:sdtContent>
      <w:p w:rsidR="00EC146A" w:rsidRDefault="003D57C9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46A" w:rsidRDefault="00EC14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2"/>
    <w:rsid w:val="001529F7"/>
    <w:rsid w:val="0020448D"/>
    <w:rsid w:val="00212D0A"/>
    <w:rsid w:val="002F4B4B"/>
    <w:rsid w:val="003676FF"/>
    <w:rsid w:val="003D307A"/>
    <w:rsid w:val="003D57C9"/>
    <w:rsid w:val="00401F06"/>
    <w:rsid w:val="004372DA"/>
    <w:rsid w:val="00482271"/>
    <w:rsid w:val="00483E74"/>
    <w:rsid w:val="00486939"/>
    <w:rsid w:val="004F22C3"/>
    <w:rsid w:val="005C30F6"/>
    <w:rsid w:val="005C47AE"/>
    <w:rsid w:val="00616330"/>
    <w:rsid w:val="0065051E"/>
    <w:rsid w:val="006B25F4"/>
    <w:rsid w:val="00734BC4"/>
    <w:rsid w:val="00740F6A"/>
    <w:rsid w:val="0078561A"/>
    <w:rsid w:val="008040F8"/>
    <w:rsid w:val="00881CD2"/>
    <w:rsid w:val="0092266C"/>
    <w:rsid w:val="00A14F1D"/>
    <w:rsid w:val="00B53626"/>
    <w:rsid w:val="00B56918"/>
    <w:rsid w:val="00C022C4"/>
    <w:rsid w:val="00C62EE4"/>
    <w:rsid w:val="00C8145A"/>
    <w:rsid w:val="00D31F82"/>
    <w:rsid w:val="00D66B85"/>
    <w:rsid w:val="00DA7C83"/>
    <w:rsid w:val="00DB77C6"/>
    <w:rsid w:val="00DF505A"/>
    <w:rsid w:val="00E16A1A"/>
    <w:rsid w:val="00EA5F3B"/>
    <w:rsid w:val="00EC146A"/>
    <w:rsid w:val="00F36FA1"/>
    <w:rsid w:val="00F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6A"/>
  </w:style>
  <w:style w:type="character" w:default="1" w:styleId="DefaultParagraphFont">
    <w:name w:val="Default Paragraph Font"/>
    <w:uiPriority w:val="1"/>
    <w:semiHidden/>
    <w:unhideWhenUsed/>
    <w:rsid w:val="00740F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40F6A"/>
  </w:style>
  <w:style w:type="table" w:styleId="TableGrid">
    <w:name w:val="Table Grid"/>
    <w:basedOn w:val="TableNormal"/>
    <w:uiPriority w:val="59"/>
    <w:rsid w:val="00740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6A"/>
  </w:style>
  <w:style w:type="paragraph" w:styleId="Footer">
    <w:name w:val="footer"/>
    <w:basedOn w:val="Normal"/>
    <w:link w:val="FooterChar"/>
    <w:uiPriority w:val="99"/>
    <w:unhideWhenUsed/>
    <w:rsid w:val="0074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6A"/>
  </w:style>
  <w:style w:type="table" w:styleId="LightShading">
    <w:name w:val="Light Shading"/>
    <w:basedOn w:val="TableNormal"/>
    <w:uiPriority w:val="60"/>
    <w:rsid w:val="00740F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40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F6A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740F6A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740F6A"/>
    <w:rPr>
      <w:rFonts w:asciiTheme="minorHAnsi" w:hAnsiTheme="minorHAnsi"/>
      <w:i/>
      <w:color w:val="00B05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6A"/>
  </w:style>
  <w:style w:type="character" w:default="1" w:styleId="DefaultParagraphFont">
    <w:name w:val="Default Paragraph Font"/>
    <w:uiPriority w:val="1"/>
    <w:semiHidden/>
    <w:unhideWhenUsed/>
    <w:rsid w:val="00740F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40F6A"/>
  </w:style>
  <w:style w:type="table" w:styleId="TableGrid">
    <w:name w:val="Table Grid"/>
    <w:basedOn w:val="TableNormal"/>
    <w:uiPriority w:val="59"/>
    <w:rsid w:val="00740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6A"/>
  </w:style>
  <w:style w:type="paragraph" w:styleId="Footer">
    <w:name w:val="footer"/>
    <w:basedOn w:val="Normal"/>
    <w:link w:val="FooterChar"/>
    <w:uiPriority w:val="99"/>
    <w:unhideWhenUsed/>
    <w:rsid w:val="0074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6A"/>
  </w:style>
  <w:style w:type="table" w:styleId="LightShading">
    <w:name w:val="Light Shading"/>
    <w:basedOn w:val="TableNormal"/>
    <w:uiPriority w:val="60"/>
    <w:rsid w:val="00740F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40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F6A"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1"/>
    <w:qFormat/>
    <w:rsid w:val="00740F6A"/>
    <w:rPr>
      <w:color w:val="7F7F7F" w:themeColor="text1" w:themeTint="80"/>
      <w:sz w:val="18"/>
      <w:szCs w:val="18"/>
    </w:rPr>
  </w:style>
  <w:style w:type="character" w:customStyle="1" w:styleId="Informational">
    <w:name w:val="Informational"/>
    <w:basedOn w:val="DefaultParagraphFont"/>
    <w:uiPriority w:val="1"/>
    <w:qFormat/>
    <w:rsid w:val="00740F6A"/>
    <w:rPr>
      <w:rFonts w:asciiTheme="minorHAnsi" w:hAnsiTheme="minorHAnsi"/>
      <w:i/>
      <w:color w:val="00B05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\My%20Templates\Plasticonnect%20Requis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B09CF-7D70-4CC9-BF01-59F0CC8A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Plasticonnect Requisition.dotx</Template>
  <TotalTime>41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</dc:creator>
  <cp:lastModifiedBy>Bahram</cp:lastModifiedBy>
  <cp:revision>10</cp:revision>
  <cp:lastPrinted>2011-08-11T02:18:00Z</cp:lastPrinted>
  <dcterms:created xsi:type="dcterms:W3CDTF">2011-08-11T00:37:00Z</dcterms:created>
  <dcterms:modified xsi:type="dcterms:W3CDTF">2011-08-11T10:32:00Z</dcterms:modified>
</cp:coreProperties>
</file>